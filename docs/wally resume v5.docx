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7B302" w14:textId="10F258EC" w:rsidR="00A55D81" w:rsidRDefault="00ED3730" w:rsidP="00AF63DD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CF23F" wp14:editId="573554BB">
                <wp:simplePos x="0" y="0"/>
                <wp:positionH relativeFrom="margin">
                  <wp:posOffset>5673725</wp:posOffset>
                </wp:positionH>
                <wp:positionV relativeFrom="paragraph">
                  <wp:posOffset>-132080</wp:posOffset>
                </wp:positionV>
                <wp:extent cx="1211580" cy="1341120"/>
                <wp:effectExtent l="0" t="0" r="26670" b="11430"/>
                <wp:wrapNone/>
                <wp:docPr id="1525265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15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F308560" w14:textId="084238A9" w:rsidR="0019532C" w:rsidRDefault="001953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8470ED" wp14:editId="767C8B73">
                                  <wp:extent cx="1028700" cy="1303020"/>
                                  <wp:effectExtent l="0" t="0" r="0" b="0"/>
                                  <wp:docPr id="178543849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5438492" name="Picture 1785438492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696" r="93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1303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CF2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6.75pt;margin-top:-10.4pt;width:95.4pt;height:105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" fillcolor="white [3201]" strokecolor="#8ba6db [1303]" strokeweight=".5pt">
                <v:path arrowok="t"/>
                <v:textbox>
                  <w:txbxContent>
                    <w:p w14:paraId="4F308560" w14:textId="084238A9" w:rsidR="0019532C" w:rsidRDefault="0019532C">
                      <w:r>
                        <w:rPr>
                          <w:noProof/>
                        </w:rPr>
                        <w:drawing>
                          <wp:inline distT="0" distB="0" distL="0" distR="0" wp14:anchorId="6F8470ED" wp14:editId="767C8B73">
                            <wp:extent cx="1028700" cy="1303020"/>
                            <wp:effectExtent l="0" t="0" r="0" b="0"/>
                            <wp:docPr id="178543849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5438492" name="Picture 1785438492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696" r="93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28700" cy="13030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5390" w:type="pct"/>
        <w:tblInd w:w="-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"/>
        <w:gridCol w:w="2666"/>
        <w:gridCol w:w="20"/>
        <w:gridCol w:w="44"/>
        <w:gridCol w:w="20"/>
        <w:gridCol w:w="2151"/>
        <w:gridCol w:w="3886"/>
        <w:gridCol w:w="64"/>
        <w:gridCol w:w="2109"/>
        <w:gridCol w:w="282"/>
        <w:gridCol w:w="371"/>
        <w:gridCol w:w="9"/>
      </w:tblGrid>
      <w:tr w:rsidR="00C23577" w:rsidRPr="0002546C" w14:paraId="4E3FB892" w14:textId="77777777" w:rsidTr="008C6063">
        <w:trPr>
          <w:gridAfter w:val="4"/>
          <w:wAfter w:w="2771" w:type="dxa"/>
          <w:trHeight w:val="837"/>
        </w:trPr>
        <w:tc>
          <w:tcPr>
            <w:tcW w:w="20" w:type="dxa"/>
          </w:tcPr>
          <w:p w14:paraId="331B2F11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4901" w:type="dxa"/>
            <w:gridSpan w:val="5"/>
          </w:tcPr>
          <w:p w14:paraId="34E962C3" w14:textId="69DEC1B5" w:rsidR="00816833" w:rsidRPr="00573572" w:rsidRDefault="00573572" w:rsidP="00FC55B2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</w:t>
            </w:r>
            <w:r w:rsidR="00074BA9" w:rsidRPr="00573572">
              <w:rPr>
                <w:sz w:val="48"/>
                <w:szCs w:val="48"/>
              </w:rPr>
              <w:t>Wally M. Dela Cruz</w:t>
            </w:r>
          </w:p>
          <w:p w14:paraId="787EA688" w14:textId="57A4875A" w:rsidR="00816833" w:rsidRPr="00E21D65" w:rsidRDefault="00573572" w:rsidP="00573572">
            <w:pPr>
              <w:pStyle w:val="Subtitle"/>
              <w:ind w:right="-1596"/>
              <w:jc w:val="both"/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074BA9" w:rsidRPr="00E21D65">
              <w:rPr>
                <w:sz w:val="16"/>
                <w:szCs w:val="16"/>
              </w:rPr>
              <w:t xml:space="preserve">WEB </w:t>
            </w:r>
            <w:r w:rsidR="00074BA9" w:rsidRPr="00E21D65">
              <w:rPr>
                <w:rFonts w:ascii="Arial" w:hAnsi="Arial" w:cs="Arial"/>
                <w:sz w:val="16"/>
                <w:szCs w:val="16"/>
              </w:rPr>
              <w:t>●</w:t>
            </w:r>
            <w:r w:rsidR="00074BA9" w:rsidRPr="00E21D65">
              <w:rPr>
                <w:sz w:val="16"/>
                <w:szCs w:val="16"/>
              </w:rPr>
              <w:t xml:space="preserve">MOBILE </w:t>
            </w:r>
            <w:r w:rsidR="00074BA9" w:rsidRPr="00E21D65">
              <w:rPr>
                <w:rFonts w:ascii="Arial" w:hAnsi="Arial" w:cs="Arial"/>
                <w:sz w:val="16"/>
                <w:szCs w:val="16"/>
              </w:rPr>
              <w:t>●</w:t>
            </w:r>
            <w:r w:rsidR="00074BA9" w:rsidRPr="00E21D65">
              <w:rPr>
                <w:sz w:val="16"/>
                <w:szCs w:val="16"/>
              </w:rPr>
              <w:t xml:space="preserve"> GRAPHICS </w:t>
            </w:r>
            <w:r w:rsidR="00074BA9" w:rsidRPr="00E21D65">
              <w:rPr>
                <w:rFonts w:ascii="Arial" w:hAnsi="Arial" w:cs="Arial"/>
                <w:sz w:val="16"/>
                <w:szCs w:val="16"/>
              </w:rPr>
              <w:t>●</w:t>
            </w:r>
            <w:r w:rsidR="00074BA9" w:rsidRPr="00E21D65">
              <w:rPr>
                <w:sz w:val="16"/>
                <w:szCs w:val="16"/>
              </w:rPr>
              <w:t xml:space="preserve"> VIDEO</w:t>
            </w:r>
            <w:r w:rsidR="00420798" w:rsidRPr="00E21D65">
              <w:rPr>
                <w:sz w:val="16"/>
                <w:szCs w:val="16"/>
              </w:rPr>
              <w:t xml:space="preserve"> EDITING</w:t>
            </w:r>
          </w:p>
        </w:tc>
        <w:tc>
          <w:tcPr>
            <w:tcW w:w="3886" w:type="dxa"/>
          </w:tcPr>
          <w:p w14:paraId="600AAC74" w14:textId="41C703CF" w:rsidR="00816833" w:rsidRPr="00D5604E" w:rsidRDefault="00074BA9" w:rsidP="00442C99">
            <w:pPr>
              <w:ind w:left="-1664" w:right="152"/>
              <w:jc w:val="right"/>
              <w:rPr>
                <w:sz w:val="16"/>
                <w:szCs w:val="16"/>
                <w:lang w:val="fr-FR"/>
              </w:rPr>
            </w:pPr>
            <w:r w:rsidRPr="00D5604E">
              <w:rPr>
                <w:sz w:val="16"/>
                <w:szCs w:val="16"/>
              </w:rPr>
              <w:t>87 Visayas St.</w:t>
            </w:r>
            <w:r w:rsidR="00442C99" w:rsidRPr="00D5604E">
              <w:rPr>
                <w:sz w:val="16"/>
                <w:szCs w:val="16"/>
                <w:lang w:val="fr-FR"/>
              </w:rPr>
              <w:t xml:space="preserve"> </w:t>
            </w:r>
            <w:r w:rsidR="008A157D" w:rsidRPr="00D5604E">
              <w:rPr>
                <w:sz w:val="16"/>
                <w:szCs w:val="16"/>
              </w:rPr>
              <w:t>B</w:t>
            </w:r>
            <w:r w:rsidR="00E55F6A" w:rsidRPr="00D5604E">
              <w:rPr>
                <w:sz w:val="16"/>
                <w:szCs w:val="16"/>
              </w:rPr>
              <w:t>a</w:t>
            </w:r>
            <w:r w:rsidR="008A157D" w:rsidRPr="00D5604E">
              <w:rPr>
                <w:sz w:val="16"/>
                <w:szCs w:val="16"/>
              </w:rPr>
              <w:t>r</w:t>
            </w:r>
            <w:r w:rsidR="00E55F6A" w:rsidRPr="00D5604E">
              <w:rPr>
                <w:sz w:val="16"/>
                <w:szCs w:val="16"/>
              </w:rPr>
              <w:t>an</w:t>
            </w:r>
            <w:r w:rsidR="008A157D" w:rsidRPr="00D5604E">
              <w:rPr>
                <w:sz w:val="16"/>
                <w:szCs w:val="16"/>
              </w:rPr>
              <w:t>g</w:t>
            </w:r>
            <w:r w:rsidR="00E55F6A" w:rsidRPr="00D5604E">
              <w:rPr>
                <w:sz w:val="16"/>
                <w:szCs w:val="16"/>
              </w:rPr>
              <w:t>a</w:t>
            </w:r>
            <w:r w:rsidR="008A157D" w:rsidRPr="00D5604E">
              <w:rPr>
                <w:sz w:val="16"/>
                <w:szCs w:val="16"/>
              </w:rPr>
              <w:t xml:space="preserve">y, </w:t>
            </w:r>
            <w:r w:rsidRPr="00D5604E">
              <w:rPr>
                <w:sz w:val="16"/>
                <w:szCs w:val="16"/>
              </w:rPr>
              <w:t xml:space="preserve">Santa Lucia </w:t>
            </w:r>
          </w:p>
          <w:p w14:paraId="1486DA60" w14:textId="07D60288" w:rsidR="00816833" w:rsidRPr="00D5604E" w:rsidRDefault="008A157D" w:rsidP="00147EE4">
            <w:pPr>
              <w:ind w:left="-1664" w:right="152"/>
              <w:jc w:val="right"/>
              <w:rPr>
                <w:sz w:val="16"/>
                <w:szCs w:val="16"/>
                <w:lang w:val="fr-FR"/>
              </w:rPr>
            </w:pPr>
            <w:r w:rsidRPr="00D5604E">
              <w:rPr>
                <w:sz w:val="16"/>
                <w:szCs w:val="16"/>
              </w:rPr>
              <w:t>Novaliches QC</w:t>
            </w:r>
            <w:r w:rsidR="00074BA9" w:rsidRPr="00D5604E">
              <w:rPr>
                <w:sz w:val="16"/>
                <w:szCs w:val="16"/>
              </w:rPr>
              <w:t>, 1117</w:t>
            </w:r>
          </w:p>
          <w:p w14:paraId="0CFB2637" w14:textId="0C69B5D7" w:rsidR="00816833" w:rsidRPr="00D5604E" w:rsidRDefault="005A4355" w:rsidP="00147EE4">
            <w:pPr>
              <w:ind w:left="-1664" w:right="152"/>
              <w:jc w:val="right"/>
              <w:rPr>
                <w:sz w:val="16"/>
                <w:szCs w:val="16"/>
              </w:rPr>
            </w:pPr>
            <w:hyperlink r:id="rId12" w:history="1">
              <w:r w:rsidRPr="00D5604E">
                <w:rPr>
                  <w:rStyle w:val="Hyperlink"/>
                  <w:sz w:val="16"/>
                  <w:szCs w:val="16"/>
                </w:rPr>
                <w:t>delacruzwally@gmail.com</w:t>
              </w:r>
            </w:hyperlink>
          </w:p>
          <w:p w14:paraId="09E89374" w14:textId="7989D78C" w:rsidR="005A4355" w:rsidRPr="00D5604E" w:rsidRDefault="005A4355" w:rsidP="00147EE4">
            <w:pPr>
              <w:ind w:left="-1664" w:right="152"/>
              <w:jc w:val="right"/>
              <w:rPr>
                <w:sz w:val="16"/>
                <w:szCs w:val="16"/>
              </w:rPr>
            </w:pPr>
            <w:r w:rsidRPr="00D5604E">
              <w:rPr>
                <w:sz w:val="16"/>
                <w:szCs w:val="16"/>
              </w:rPr>
              <w:t>+639306134810</w:t>
            </w:r>
          </w:p>
          <w:p w14:paraId="14744E7F" w14:textId="7E0D2210" w:rsidR="005A4355" w:rsidRPr="00AF63DD" w:rsidRDefault="005A4355" w:rsidP="006A5133">
            <w:pPr>
              <w:ind w:left="-1664" w:right="435"/>
              <w:jc w:val="right"/>
              <w:rPr>
                <w:shd w:val="clear" w:color="auto" w:fill="FFFFFF"/>
                <w:lang w:val="fr-FR"/>
              </w:rPr>
            </w:pPr>
          </w:p>
        </w:tc>
        <w:tc>
          <w:tcPr>
            <w:tcW w:w="64" w:type="dxa"/>
          </w:tcPr>
          <w:p w14:paraId="4CF42BC3" w14:textId="77777777" w:rsidR="00816833" w:rsidRPr="00AF63DD" w:rsidRDefault="00816833" w:rsidP="0019532C">
            <w:pPr>
              <w:ind w:left="-1664"/>
              <w:rPr>
                <w:shd w:val="clear" w:color="auto" w:fill="FFFFFF"/>
                <w:lang w:val="fr-FR"/>
              </w:rPr>
            </w:pPr>
          </w:p>
        </w:tc>
      </w:tr>
      <w:tr w:rsidR="004647EB" w:rsidRPr="0002546C" w14:paraId="6CFEDA12" w14:textId="77777777" w:rsidTr="008C6063">
        <w:trPr>
          <w:gridAfter w:val="1"/>
          <w:wAfter w:w="9" w:type="dxa"/>
          <w:trHeight w:val="364"/>
        </w:trPr>
        <w:tc>
          <w:tcPr>
            <w:tcW w:w="20" w:type="dxa"/>
          </w:tcPr>
          <w:p w14:paraId="63057A6A" w14:textId="77777777" w:rsidR="007E3B1F" w:rsidRPr="00AF63DD" w:rsidRDefault="007E3B1F" w:rsidP="00C14E8A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666" w:type="dxa"/>
            <w:tcBorders>
              <w:top w:val="single" w:sz="24" w:space="0" w:color="ACBCDF" w:themeColor="accent3" w:themeTint="99"/>
            </w:tcBorders>
          </w:tcPr>
          <w:p w14:paraId="64362DF7" w14:textId="77777777" w:rsidR="007E3B1F" w:rsidRPr="00AF63DD" w:rsidRDefault="007E3B1F" w:rsidP="00C14E8A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" w:type="dxa"/>
            <w:gridSpan w:val="2"/>
            <w:tcBorders>
              <w:top w:val="single" w:sz="24" w:space="0" w:color="E7E6E6" w:themeColor="background2"/>
            </w:tcBorders>
          </w:tcPr>
          <w:p w14:paraId="0D8E476F" w14:textId="77777777" w:rsidR="007E3B1F" w:rsidRPr="00AF63DD" w:rsidRDefault="007E3B1F" w:rsidP="00C14E8A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8512" w:type="dxa"/>
            <w:gridSpan w:val="6"/>
            <w:tcBorders>
              <w:top w:val="single" w:sz="24" w:space="0" w:color="E7E6E6" w:themeColor="background2"/>
            </w:tcBorders>
          </w:tcPr>
          <w:p w14:paraId="2657139D" w14:textId="77777777" w:rsidR="007E3B1F" w:rsidRPr="00AF63DD" w:rsidRDefault="007E3B1F" w:rsidP="00C14E8A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71" w:type="dxa"/>
          </w:tcPr>
          <w:p w14:paraId="759840E7" w14:textId="77777777" w:rsidR="007E3B1F" w:rsidRPr="00AF63DD" w:rsidRDefault="007E3B1F" w:rsidP="00C14E8A">
            <w:pPr>
              <w:rPr>
                <w:shd w:val="clear" w:color="auto" w:fill="FFFFFF"/>
                <w:lang w:val="fr-FR"/>
              </w:rPr>
            </w:pPr>
          </w:p>
        </w:tc>
      </w:tr>
      <w:tr w:rsidR="00897134" w14:paraId="4DA03414" w14:textId="77777777" w:rsidTr="008C6063">
        <w:trPr>
          <w:trHeight w:val="11898"/>
        </w:trPr>
        <w:tc>
          <w:tcPr>
            <w:tcW w:w="20" w:type="dxa"/>
          </w:tcPr>
          <w:p w14:paraId="5C8FC816" w14:textId="77777777" w:rsidR="007E3B1F" w:rsidRDefault="007E3B1F" w:rsidP="00C14E8A">
            <w:pPr>
              <w:rPr>
                <w:shd w:val="clear" w:color="auto" w:fill="FFFFFF"/>
              </w:rPr>
            </w:pPr>
          </w:p>
        </w:tc>
        <w:tc>
          <w:tcPr>
            <w:tcW w:w="2666" w:type="dxa"/>
          </w:tcPr>
          <w:p w14:paraId="763D93A4" w14:textId="77777777" w:rsidR="007E3B1F" w:rsidRPr="002106E6" w:rsidRDefault="002106E6" w:rsidP="00C14E8A">
            <w:pPr>
              <w:pStyle w:val="Heading1"/>
              <w:rPr>
                <w:color w:val="4364AC" w:themeColor="accent3" w:themeShade="BF"/>
              </w:rPr>
            </w:pPr>
            <w:r w:rsidRPr="002106E6">
              <w:rPr>
                <w:color w:val="4364AC" w:themeColor="accent3" w:themeShade="BF"/>
              </w:rPr>
              <w:t>SKILLS &amp; ABILITIES</w:t>
            </w:r>
          </w:p>
          <w:p w14:paraId="039CA6C1" w14:textId="77777777" w:rsidR="002106E6" w:rsidRPr="002106E6" w:rsidRDefault="002106E6" w:rsidP="002106E6">
            <w:pPr>
              <w:rPr>
                <w:color w:val="4364AC" w:themeColor="accent3" w:themeShade="BF"/>
              </w:rPr>
            </w:pPr>
          </w:p>
          <w:p w14:paraId="5846194D" w14:textId="1445881A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 xml:space="preserve">Web Development (frontend) </w:t>
            </w:r>
          </w:p>
          <w:p w14:paraId="4542DE8E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Mobile Applications (hybrid apps)</w:t>
            </w:r>
          </w:p>
          <w:p w14:paraId="160DB92E" w14:textId="77777777" w:rsidR="006C2784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Cordova Platform Android or IOS</w:t>
            </w:r>
          </w:p>
          <w:p w14:paraId="3E0E6BCE" w14:textId="6F8680F2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Parse Platform (backend)</w:t>
            </w:r>
          </w:p>
          <w:p w14:paraId="15FE620C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HTML5</w:t>
            </w:r>
          </w:p>
          <w:p w14:paraId="766ABE37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JavaScript</w:t>
            </w:r>
          </w:p>
          <w:p w14:paraId="5D04571D" w14:textId="77777777" w:rsidR="002106E6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jQuery</w:t>
            </w:r>
          </w:p>
          <w:p w14:paraId="35C36D77" w14:textId="770C9A65" w:rsidR="003A4806" w:rsidRPr="00897134" w:rsidRDefault="003A480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>
              <w:rPr>
                <w:i/>
                <w:iCs/>
                <w:color w:val="4364AC" w:themeColor="accent3" w:themeShade="BF"/>
              </w:rPr>
              <w:t>PHP</w:t>
            </w:r>
          </w:p>
          <w:p w14:paraId="011B7E3A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jQuery Mobile</w:t>
            </w:r>
          </w:p>
          <w:p w14:paraId="63B828F7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AJAX</w:t>
            </w:r>
          </w:p>
          <w:p w14:paraId="7BA86FC5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REST API</w:t>
            </w:r>
          </w:p>
          <w:p w14:paraId="323C7478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CSS</w:t>
            </w:r>
          </w:p>
          <w:p w14:paraId="31B20388" w14:textId="14BB8B98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proofErr w:type="spellStart"/>
            <w:r w:rsidRPr="00897134">
              <w:rPr>
                <w:i/>
                <w:iCs/>
                <w:color w:val="4364AC" w:themeColor="accent3" w:themeShade="BF"/>
              </w:rPr>
              <w:t>DataTables</w:t>
            </w:r>
            <w:proofErr w:type="spellEnd"/>
          </w:p>
          <w:p w14:paraId="2B4FEF82" w14:textId="0B2EBE9A" w:rsidR="002106E6" w:rsidRPr="00897134" w:rsidRDefault="002106E6" w:rsidP="004B7587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Bootstrap</w:t>
            </w:r>
          </w:p>
          <w:p w14:paraId="1EAE3BA4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Video Editing</w:t>
            </w:r>
          </w:p>
          <w:p w14:paraId="53CA6C75" w14:textId="77777777" w:rsidR="004B7587" w:rsidRDefault="004B7587" w:rsidP="006C44F1">
            <w:pPr>
              <w:rPr>
                <w:color w:val="4364AC" w:themeColor="accent3" w:themeShade="BF"/>
              </w:rPr>
            </w:pPr>
          </w:p>
          <w:p w14:paraId="5F7EEC5D" w14:textId="51128102" w:rsidR="008D04D0" w:rsidRPr="008D04D0" w:rsidRDefault="008D04D0" w:rsidP="006C44F1">
            <w:pPr>
              <w:rPr>
                <w:b/>
                <w:bCs/>
                <w:color w:val="4364AC" w:themeColor="accent3" w:themeShade="BF"/>
              </w:rPr>
            </w:pPr>
            <w:r w:rsidRPr="008D04D0">
              <w:rPr>
                <w:rFonts w:asciiTheme="majorHAnsi" w:eastAsiaTheme="majorEastAsia" w:hAnsiTheme="majorHAnsi" w:cs="Times New Roman (Headings CS)"/>
                <w:b/>
                <w:caps/>
                <w:color w:val="4364AC" w:themeColor="accent3" w:themeShade="BF"/>
                <w:sz w:val="22"/>
                <w:szCs w:val="32"/>
              </w:rPr>
              <w:t>KNOWLEDGE</w:t>
            </w:r>
          </w:p>
          <w:p w14:paraId="35396784" w14:textId="77777777" w:rsidR="008D04D0" w:rsidRDefault="008D04D0" w:rsidP="006C44F1">
            <w:pPr>
              <w:rPr>
                <w:color w:val="4364AC" w:themeColor="accent3" w:themeShade="BF"/>
              </w:rPr>
            </w:pPr>
          </w:p>
          <w:p w14:paraId="26030432" w14:textId="77777777" w:rsidR="008D04D0" w:rsidRPr="00897134" w:rsidRDefault="008D04D0" w:rsidP="008D04D0">
            <w:pPr>
              <w:rPr>
                <w:b/>
                <w:bCs/>
                <w:color w:val="4364AC" w:themeColor="accent3" w:themeShade="BF"/>
              </w:rPr>
            </w:pPr>
            <w:r w:rsidRPr="00897134">
              <w:rPr>
                <w:b/>
                <w:bCs/>
                <w:color w:val="4364AC" w:themeColor="accent3" w:themeShade="BF"/>
              </w:rPr>
              <w:t>Operating System</w:t>
            </w:r>
          </w:p>
          <w:p w14:paraId="5CC4ABC8" w14:textId="77777777" w:rsidR="008D04D0" w:rsidRDefault="008D04D0" w:rsidP="008D04D0">
            <w:pPr>
              <w:pStyle w:val="Heading1"/>
              <w:shd w:val="clear" w:color="auto" w:fill="FFFFFF"/>
              <w:rPr>
                <w:rFonts w:asciiTheme="minorHAnsi" w:eastAsiaTheme="minorHAnsi" w:hAnsiTheme="minorHAnsi" w:cstheme="minorBidi"/>
                <w:b w:val="0"/>
                <w:i/>
                <w:iCs/>
                <w:caps w:val="0"/>
                <w:color w:val="4364AC" w:themeColor="accent3" w:themeShade="BF"/>
                <w:sz w:val="20"/>
                <w:szCs w:val="24"/>
              </w:rPr>
            </w:pPr>
            <w:r w:rsidRPr="008D04D0">
              <w:rPr>
                <w:rFonts w:asciiTheme="minorHAnsi" w:eastAsiaTheme="minorHAnsi" w:hAnsiTheme="minorHAnsi" w:cstheme="minorBidi"/>
                <w:b w:val="0"/>
                <w:i/>
                <w:iCs/>
                <w:caps w:val="0"/>
                <w:color w:val="4364AC" w:themeColor="accent3" w:themeShade="BF"/>
                <w:sz w:val="20"/>
                <w:szCs w:val="24"/>
              </w:rPr>
              <w:t>Windows XP, 7, 8, 10, 11 / Mac OSX 9, 10, 11</w:t>
            </w:r>
          </w:p>
          <w:p w14:paraId="6FF73ABC" w14:textId="77777777" w:rsidR="008958DE" w:rsidRPr="008958DE" w:rsidRDefault="008958DE" w:rsidP="008958DE"/>
          <w:p w14:paraId="2D0915A6" w14:textId="0D536D2F" w:rsidR="008958DE" w:rsidRPr="008958DE" w:rsidRDefault="008958DE" w:rsidP="00430A6D">
            <w:pPr>
              <w:rPr>
                <w:b/>
                <w:bCs/>
                <w:color w:val="4364AC" w:themeColor="accent3" w:themeShade="BF"/>
              </w:rPr>
            </w:pPr>
            <w:r w:rsidRPr="008958DE">
              <w:rPr>
                <w:b/>
                <w:bCs/>
                <w:color w:val="4364AC" w:themeColor="accent3" w:themeShade="BF"/>
              </w:rPr>
              <w:t xml:space="preserve">Web Languages </w:t>
            </w:r>
            <w:r w:rsidR="00430A6D">
              <w:rPr>
                <w:b/>
                <w:bCs/>
                <w:color w:val="4364AC" w:themeColor="accent3" w:themeShade="BF"/>
              </w:rPr>
              <w:t>&amp;</w:t>
            </w:r>
            <w:r w:rsidRPr="008958DE">
              <w:rPr>
                <w:b/>
                <w:bCs/>
                <w:color w:val="4364AC" w:themeColor="accent3" w:themeShade="BF"/>
              </w:rPr>
              <w:t xml:space="preserve"> Frameworks</w:t>
            </w:r>
          </w:p>
          <w:p w14:paraId="509057D9" w14:textId="23D3FBEA" w:rsidR="008958DE" w:rsidRDefault="008958DE" w:rsidP="008958DE">
            <w:pPr>
              <w:rPr>
                <w:i/>
                <w:iCs/>
                <w:color w:val="4364AC" w:themeColor="accent3" w:themeShade="BF"/>
              </w:rPr>
            </w:pPr>
            <w:r w:rsidRPr="008958DE">
              <w:rPr>
                <w:i/>
                <w:iCs/>
                <w:color w:val="4364AC" w:themeColor="accent3" w:themeShade="BF"/>
              </w:rPr>
              <w:t>HTML / HTML5 / CSS /JavaScript / jQuery / Bootstrap</w:t>
            </w:r>
          </w:p>
          <w:p w14:paraId="30441580" w14:textId="77777777" w:rsidR="008958DE" w:rsidRPr="008958DE" w:rsidRDefault="008958DE" w:rsidP="008958DE">
            <w:pPr>
              <w:rPr>
                <w:i/>
                <w:iCs/>
                <w:color w:val="4364AC" w:themeColor="accent3" w:themeShade="BF"/>
              </w:rPr>
            </w:pPr>
          </w:p>
          <w:p w14:paraId="7FD46BA4" w14:textId="77777777" w:rsidR="008958DE" w:rsidRPr="00430A6D" w:rsidRDefault="008958DE" w:rsidP="008958DE">
            <w:pPr>
              <w:rPr>
                <w:b/>
                <w:bCs/>
                <w:color w:val="4364AC" w:themeColor="accent3" w:themeShade="BF"/>
              </w:rPr>
            </w:pPr>
            <w:r w:rsidRPr="00430A6D">
              <w:rPr>
                <w:b/>
                <w:bCs/>
                <w:color w:val="4364AC" w:themeColor="accent3" w:themeShade="BF"/>
              </w:rPr>
              <w:t>Mobile Frameworks</w:t>
            </w:r>
          </w:p>
          <w:p w14:paraId="7B7AC309" w14:textId="77777777" w:rsidR="008D04D0" w:rsidRDefault="008958DE" w:rsidP="006C44F1">
            <w:pPr>
              <w:rPr>
                <w:color w:val="4364AC" w:themeColor="accent3" w:themeShade="BF"/>
              </w:rPr>
            </w:pPr>
            <w:r w:rsidRPr="00430A6D">
              <w:rPr>
                <w:color w:val="4364AC" w:themeColor="accent3" w:themeShade="BF"/>
              </w:rPr>
              <w:t>Apache Cordova / Ionic / jQuery Mobile</w:t>
            </w:r>
          </w:p>
          <w:p w14:paraId="0AB18C9A" w14:textId="77777777" w:rsidR="00D5604E" w:rsidRDefault="00D5604E" w:rsidP="006C44F1">
            <w:pPr>
              <w:rPr>
                <w:color w:val="4364AC" w:themeColor="accent3" w:themeShade="BF"/>
              </w:rPr>
            </w:pPr>
          </w:p>
          <w:p w14:paraId="2F991B58" w14:textId="77777777" w:rsidR="00D5604E" w:rsidRPr="00430A6D" w:rsidRDefault="00D5604E" w:rsidP="00D5604E">
            <w:pPr>
              <w:rPr>
                <w:b/>
                <w:bCs/>
                <w:color w:val="4364AC" w:themeColor="accent3" w:themeShade="BF"/>
              </w:rPr>
            </w:pPr>
            <w:r w:rsidRPr="00430A6D">
              <w:rPr>
                <w:b/>
                <w:bCs/>
                <w:color w:val="4364AC" w:themeColor="accent3" w:themeShade="BF"/>
              </w:rPr>
              <w:t>Code Editor / IDE</w:t>
            </w:r>
          </w:p>
          <w:p w14:paraId="65D79410" w14:textId="77777777" w:rsidR="00D5604E" w:rsidRDefault="00D5604E" w:rsidP="00D5604E">
            <w:pPr>
              <w:rPr>
                <w:color w:val="4364AC" w:themeColor="accent3" w:themeShade="BF"/>
              </w:rPr>
            </w:pPr>
            <w:r w:rsidRPr="00430A6D">
              <w:rPr>
                <w:color w:val="4364AC" w:themeColor="accent3" w:themeShade="BF"/>
              </w:rPr>
              <w:t>Visual Studio Code, Notepad++,</w:t>
            </w:r>
          </w:p>
          <w:p w14:paraId="209B40F0" w14:textId="2E7E7D69" w:rsidR="00D5604E" w:rsidRDefault="00D5604E" w:rsidP="00D5604E">
            <w:pPr>
              <w:rPr>
                <w:color w:val="4364AC" w:themeColor="accent3" w:themeShade="BF"/>
              </w:rPr>
            </w:pPr>
            <w:r w:rsidRPr="00430A6D">
              <w:rPr>
                <w:color w:val="4364AC" w:themeColor="accent3" w:themeShade="BF"/>
              </w:rPr>
              <w:t>Android Studio, Xcode</w:t>
            </w:r>
            <w:r w:rsidR="00030C21">
              <w:rPr>
                <w:color w:val="4364AC" w:themeColor="accent3" w:themeShade="BF"/>
              </w:rPr>
              <w:t>, Dreamweaver</w:t>
            </w:r>
          </w:p>
          <w:p w14:paraId="318DBB62" w14:textId="77777777" w:rsidR="00D5604E" w:rsidRDefault="00D5604E" w:rsidP="00D5604E">
            <w:pPr>
              <w:rPr>
                <w:color w:val="4364AC" w:themeColor="accent3" w:themeShade="BF"/>
              </w:rPr>
            </w:pPr>
          </w:p>
          <w:p w14:paraId="7527FAC6" w14:textId="77777777" w:rsidR="00D5604E" w:rsidRPr="00430A6D" w:rsidRDefault="00D5604E" w:rsidP="00D5604E">
            <w:pPr>
              <w:rPr>
                <w:b/>
                <w:bCs/>
                <w:color w:val="4364AC" w:themeColor="accent3" w:themeShade="BF"/>
              </w:rPr>
            </w:pPr>
            <w:r w:rsidRPr="00430A6D">
              <w:rPr>
                <w:b/>
                <w:bCs/>
                <w:color w:val="4364AC" w:themeColor="accent3" w:themeShade="BF"/>
              </w:rPr>
              <w:t>Video Editor</w:t>
            </w:r>
          </w:p>
          <w:p w14:paraId="19CC76A4" w14:textId="5393850C" w:rsidR="00D5604E" w:rsidRPr="00920405" w:rsidRDefault="00D5604E" w:rsidP="00D5604E">
            <w:pPr>
              <w:rPr>
                <w:color w:val="4364AC" w:themeColor="accent3" w:themeShade="BF"/>
              </w:rPr>
            </w:pPr>
            <w:r w:rsidRPr="00430A6D">
              <w:rPr>
                <w:color w:val="4364AC" w:themeColor="accent3" w:themeShade="BF"/>
              </w:rPr>
              <w:t>Pinnacle Studio / Adobe Premiere Pro CS4, After Effects CS4</w:t>
            </w:r>
            <w:r w:rsidR="00A10F0E">
              <w:rPr>
                <w:color w:val="4364AC" w:themeColor="accent3" w:themeShade="BF"/>
              </w:rPr>
              <w:t xml:space="preserve">, </w:t>
            </w:r>
            <w:proofErr w:type="spellStart"/>
            <w:r w:rsidR="00A10F0E">
              <w:rPr>
                <w:color w:val="4364AC" w:themeColor="accent3" w:themeShade="BF"/>
              </w:rPr>
              <w:t>Wondershare</w:t>
            </w:r>
            <w:proofErr w:type="spellEnd"/>
            <w:r w:rsidR="00A10F0E">
              <w:rPr>
                <w:color w:val="4364AC" w:themeColor="accent3" w:themeShade="BF"/>
              </w:rPr>
              <w:t xml:space="preserve"> </w:t>
            </w:r>
            <w:proofErr w:type="spellStart"/>
            <w:r w:rsidR="00A10F0E">
              <w:rPr>
                <w:color w:val="4364AC" w:themeColor="accent3" w:themeShade="BF"/>
              </w:rPr>
              <w:t>Filmora</w:t>
            </w:r>
            <w:proofErr w:type="spellEnd"/>
          </w:p>
          <w:p w14:paraId="12FBEA88" w14:textId="6F69A732" w:rsidR="00D5604E" w:rsidRPr="00D5604E" w:rsidRDefault="00D5604E" w:rsidP="00D5604E">
            <w:pPr>
              <w:rPr>
                <w:color w:val="4364AC" w:themeColor="accent3" w:themeShade="BF"/>
              </w:rPr>
            </w:pPr>
          </w:p>
        </w:tc>
        <w:tc>
          <w:tcPr>
            <w:tcW w:w="20" w:type="dxa"/>
          </w:tcPr>
          <w:p w14:paraId="65612484" w14:textId="7F3BA635" w:rsidR="007E3B1F" w:rsidRPr="00E9573A" w:rsidRDefault="007E3B1F" w:rsidP="002106E6">
            <w:pPr>
              <w:jc w:val="center"/>
              <w:rPr>
                <w:i/>
                <w:iCs/>
              </w:rPr>
            </w:pPr>
          </w:p>
        </w:tc>
        <w:tc>
          <w:tcPr>
            <w:tcW w:w="64" w:type="dxa"/>
            <w:gridSpan w:val="2"/>
          </w:tcPr>
          <w:p w14:paraId="5AC2D63C" w14:textId="77777777" w:rsidR="007E3B1F" w:rsidRDefault="007E3B1F" w:rsidP="00C14E8A">
            <w:pPr>
              <w:rPr>
                <w:shd w:val="clear" w:color="auto" w:fill="FFFFFF"/>
              </w:rPr>
            </w:pPr>
          </w:p>
        </w:tc>
        <w:tc>
          <w:tcPr>
            <w:tcW w:w="8210" w:type="dxa"/>
            <w:gridSpan w:val="4"/>
          </w:tcPr>
          <w:p w14:paraId="20839C9C" w14:textId="1FE8D2BF" w:rsidR="00D2739C" w:rsidRPr="00661AA4" w:rsidRDefault="00661AA4" w:rsidP="001D174F">
            <w:pPr>
              <w:rPr>
                <w:b/>
                <w:bCs/>
              </w:rPr>
            </w:pPr>
            <w:r w:rsidRPr="00661AA4">
              <w:rPr>
                <w:rFonts w:asciiTheme="majorHAnsi" w:eastAsiaTheme="majorEastAsia" w:hAnsiTheme="majorHAnsi" w:cs="Times New Roman (Headings CS)"/>
                <w:b/>
                <w:caps/>
                <w:sz w:val="22"/>
                <w:szCs w:val="32"/>
              </w:rPr>
              <w:t>WORK</w:t>
            </w:r>
            <w:r w:rsidRPr="00661AA4">
              <w:t xml:space="preserve"> </w:t>
            </w:r>
            <w:r w:rsidRPr="00661AA4">
              <w:rPr>
                <w:rFonts w:asciiTheme="majorHAnsi" w:eastAsiaTheme="majorEastAsia" w:hAnsiTheme="majorHAnsi" w:cs="Times New Roman (Headings CS)"/>
                <w:b/>
                <w:caps/>
                <w:sz w:val="22"/>
                <w:szCs w:val="32"/>
              </w:rPr>
              <w:t>EXPERIENCE</w:t>
            </w:r>
          </w:p>
          <w:p w14:paraId="68175E6E" w14:textId="77777777" w:rsidR="00D2739C" w:rsidRDefault="00D2739C" w:rsidP="001D174F">
            <w:pPr>
              <w:rPr>
                <w:b/>
                <w:bCs/>
              </w:rPr>
            </w:pPr>
          </w:p>
          <w:p w14:paraId="06B67635" w14:textId="77777777" w:rsidR="00D5604E" w:rsidRDefault="00D5604E" w:rsidP="00B4050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  <w:r w:rsidRPr="001D174F">
              <w:rPr>
                <w:b/>
                <w:bCs/>
              </w:rPr>
              <w:t xml:space="preserve"> Developer</w:t>
            </w:r>
          </w:p>
          <w:p w14:paraId="20E18761" w14:textId="09A2D650" w:rsidR="00D5604E" w:rsidRDefault="00732BDE" w:rsidP="00732BDE">
            <w:pPr>
              <w:jc w:val="both"/>
            </w:pPr>
            <w:r>
              <w:t>First Philec, Inc.</w:t>
            </w:r>
            <w:r w:rsidR="00D5604E">
              <w:t xml:space="preserve"> - Remote</w:t>
            </w:r>
          </w:p>
          <w:p w14:paraId="538019AA" w14:textId="77777777" w:rsidR="00E13945" w:rsidRDefault="00732BDE" w:rsidP="00E13945">
            <w:pPr>
              <w:jc w:val="both"/>
            </w:pPr>
            <w:r>
              <w:t>Oct 2023</w:t>
            </w:r>
            <w:r w:rsidR="00D5604E">
              <w:t xml:space="preserve"> – </w:t>
            </w:r>
            <w:r>
              <w:t>Jul</w:t>
            </w:r>
            <w:r w:rsidR="00D5604E">
              <w:t xml:space="preserve"> 202</w:t>
            </w:r>
            <w:r>
              <w:t>4</w:t>
            </w:r>
            <w:r w:rsidR="00D5604E">
              <w:t xml:space="preserve"> (</w:t>
            </w:r>
            <w:r>
              <w:t>ADA TS Dev</w:t>
            </w:r>
            <w:r w:rsidR="00C76C6C">
              <w:t>elopm</w:t>
            </w:r>
            <w:r w:rsidR="00412EA8">
              <w:t>e</w:t>
            </w:r>
            <w:r w:rsidR="00C76C6C">
              <w:t>nt</w:t>
            </w:r>
            <w:r>
              <w:t xml:space="preserve"> </w:t>
            </w:r>
            <w:r w:rsidR="00D5604E">
              <w:t xml:space="preserve">version </w:t>
            </w:r>
            <w:r>
              <w:t xml:space="preserve">1,2 &amp; </w:t>
            </w:r>
            <w:r w:rsidR="00D5604E">
              <w:t>3</w:t>
            </w:r>
            <w:r>
              <w:t>)</w:t>
            </w:r>
          </w:p>
          <w:p w14:paraId="79534DD2" w14:textId="5A2EE124" w:rsidR="00D5604E" w:rsidRPr="008C6063" w:rsidRDefault="00D5604E" w:rsidP="00E1394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Worked closely with developers (</w:t>
            </w:r>
            <w:r w:rsidR="00412EA8" w:rsidRPr="008C6063">
              <w:rPr>
                <w:sz w:val="18"/>
                <w:szCs w:val="18"/>
              </w:rPr>
              <w:t xml:space="preserve">frontend and </w:t>
            </w:r>
            <w:r w:rsidRPr="008C6063">
              <w:rPr>
                <w:sz w:val="18"/>
                <w:szCs w:val="18"/>
              </w:rPr>
              <w:t>backend)</w:t>
            </w:r>
          </w:p>
          <w:p w14:paraId="38BC8C8F" w14:textId="3D917F3C" w:rsidR="00412EA8" w:rsidRPr="00D650B4" w:rsidRDefault="0038044F" w:rsidP="00D650B4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38044F">
              <w:rPr>
                <w:sz w:val="18"/>
                <w:szCs w:val="18"/>
              </w:rPr>
              <w:t>API Integration</w:t>
            </w:r>
            <w:r w:rsidRPr="008C606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using</w:t>
            </w:r>
            <w:r w:rsidR="00D5604E" w:rsidRPr="008C6063">
              <w:rPr>
                <w:sz w:val="18"/>
                <w:szCs w:val="18"/>
              </w:rPr>
              <w:t xml:space="preserve"> </w:t>
            </w:r>
            <w:r w:rsidR="007A13F2">
              <w:rPr>
                <w:sz w:val="18"/>
                <w:szCs w:val="18"/>
              </w:rPr>
              <w:t>REST</w:t>
            </w:r>
            <w:r w:rsidR="00D5604E" w:rsidRPr="008C6063">
              <w:rPr>
                <w:sz w:val="18"/>
                <w:szCs w:val="18"/>
              </w:rPr>
              <w:t xml:space="preserve"> API call</w:t>
            </w:r>
            <w:r w:rsidR="00D650B4">
              <w:rPr>
                <w:sz w:val="18"/>
                <w:szCs w:val="18"/>
              </w:rPr>
              <w:t xml:space="preserve"> / </w:t>
            </w:r>
            <w:r w:rsidR="00412EA8" w:rsidRPr="00D650B4">
              <w:rPr>
                <w:sz w:val="18"/>
                <w:szCs w:val="18"/>
              </w:rPr>
              <w:t>Backend using Mongo DB for Parse Server</w:t>
            </w:r>
          </w:p>
          <w:p w14:paraId="0BDD6F3F" w14:textId="5D425CDE" w:rsidR="00D5604E" w:rsidRPr="008C6063" w:rsidRDefault="00E13945" w:rsidP="00E13945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Created responsive web design</w:t>
            </w:r>
          </w:p>
          <w:p w14:paraId="4899753D" w14:textId="3561142D" w:rsidR="008C6063" w:rsidRPr="008C6063" w:rsidRDefault="008C6063" w:rsidP="00E13945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 xml:space="preserve">Created different type of charts using </w:t>
            </w:r>
            <w:proofErr w:type="spellStart"/>
            <w:r w:rsidRPr="008C6063">
              <w:rPr>
                <w:sz w:val="18"/>
                <w:szCs w:val="18"/>
              </w:rPr>
              <w:t>ApexCharts</w:t>
            </w:r>
            <w:proofErr w:type="spellEnd"/>
            <w:r w:rsidR="00D650B4">
              <w:rPr>
                <w:sz w:val="18"/>
                <w:szCs w:val="18"/>
              </w:rPr>
              <w:t>,</w:t>
            </w:r>
            <w:r w:rsidR="0016652C">
              <w:rPr>
                <w:sz w:val="18"/>
                <w:szCs w:val="18"/>
              </w:rPr>
              <w:t xml:space="preserve"> </w:t>
            </w:r>
            <w:r w:rsidR="001E3AE3">
              <w:rPr>
                <w:sz w:val="18"/>
                <w:szCs w:val="18"/>
              </w:rPr>
              <w:t xml:space="preserve">for map </w:t>
            </w:r>
            <w:r w:rsidR="00D650B4">
              <w:rPr>
                <w:sz w:val="18"/>
                <w:szCs w:val="18"/>
              </w:rPr>
              <w:t xml:space="preserve">using leaflet or </w:t>
            </w:r>
            <w:r w:rsidR="0016652C">
              <w:rPr>
                <w:sz w:val="18"/>
                <w:szCs w:val="18"/>
              </w:rPr>
              <w:t>google map platform</w:t>
            </w:r>
          </w:p>
          <w:p w14:paraId="31615918" w14:textId="77777777" w:rsidR="00D5604E" w:rsidRDefault="00D5604E" w:rsidP="00B4050B">
            <w:pPr>
              <w:jc w:val="both"/>
              <w:rPr>
                <w:b/>
                <w:bCs/>
              </w:rPr>
            </w:pPr>
          </w:p>
          <w:p w14:paraId="7FA1A66B" w14:textId="3543FADF" w:rsidR="007E3B1F" w:rsidRDefault="00F20E14" w:rsidP="00B4050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  <w:r w:rsidR="00516954" w:rsidRPr="001D174F">
              <w:rPr>
                <w:b/>
                <w:bCs/>
              </w:rPr>
              <w:t xml:space="preserve"> Developer</w:t>
            </w:r>
          </w:p>
          <w:p w14:paraId="264C1C72" w14:textId="1DC0F5F8" w:rsidR="004E0A4F" w:rsidRDefault="00F20E14" w:rsidP="00B4050B">
            <w:pPr>
              <w:jc w:val="both"/>
            </w:pPr>
            <w:proofErr w:type="spellStart"/>
            <w:r w:rsidRPr="00F20E14">
              <w:t>Mailshop</w:t>
            </w:r>
            <w:proofErr w:type="spellEnd"/>
            <w:r w:rsidR="00101410">
              <w:t xml:space="preserve"> NZ</w:t>
            </w:r>
            <w:r w:rsidR="00E337FC">
              <w:t xml:space="preserve"> </w:t>
            </w:r>
            <w:r w:rsidR="003366AA">
              <w:t>(</w:t>
            </w:r>
            <w:r w:rsidR="00E337FC">
              <w:t>Online Ordering System</w:t>
            </w:r>
            <w:r w:rsidR="003366AA">
              <w:t>)</w:t>
            </w:r>
            <w:r>
              <w:t xml:space="preserve"> </w:t>
            </w:r>
            <w:r w:rsidR="007C10E2">
              <w:t>–</w:t>
            </w:r>
            <w:r>
              <w:t xml:space="preserve"> Remote</w:t>
            </w:r>
            <w:r w:rsidR="007C10E2">
              <w:t xml:space="preserve"> (</w:t>
            </w:r>
            <w:hyperlink r:id="rId13" w:history="1">
              <w:r w:rsidR="007C10E2" w:rsidRPr="007C10E2">
                <w:rPr>
                  <w:rStyle w:val="Hyperlink"/>
                </w:rPr>
                <w:t>Main</w:t>
              </w:r>
            </w:hyperlink>
            <w:r w:rsidR="007C10E2">
              <w:t>/</w:t>
            </w:r>
            <w:hyperlink r:id="rId14" w:history="1">
              <w:r w:rsidR="007C10E2" w:rsidRPr="007C10E2">
                <w:rPr>
                  <w:rStyle w:val="Hyperlink"/>
                </w:rPr>
                <w:t>Admin</w:t>
              </w:r>
            </w:hyperlink>
            <w:r w:rsidR="007C10E2">
              <w:t>)</w:t>
            </w:r>
          </w:p>
          <w:p w14:paraId="7F417219" w14:textId="1BD7B209" w:rsidR="008C0510" w:rsidRDefault="004E0A4F" w:rsidP="00B4050B">
            <w:pPr>
              <w:jc w:val="both"/>
            </w:pPr>
            <w:r>
              <w:t xml:space="preserve">Jul </w:t>
            </w:r>
            <w:r w:rsidR="00D5604E">
              <w:t xml:space="preserve">– Nov </w:t>
            </w:r>
            <w:r>
              <w:t>2023 (version 3)</w:t>
            </w:r>
            <w:r w:rsidR="00974064">
              <w:t xml:space="preserve">, </w:t>
            </w:r>
            <w:r w:rsidR="00E337FC">
              <w:t>Mar 2022 – Aug 2022</w:t>
            </w:r>
            <w:r>
              <w:t xml:space="preserve"> (version 1 &amp; 2)</w:t>
            </w:r>
          </w:p>
          <w:p w14:paraId="1E3C3E31" w14:textId="77777777" w:rsidR="0016652C" w:rsidRPr="0016652C" w:rsidRDefault="0016652C" w:rsidP="0016652C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16652C">
              <w:rPr>
                <w:sz w:val="18"/>
                <w:szCs w:val="18"/>
              </w:rPr>
              <w:t>Developed UI using jQuery and Bootstrap frameworks, HTML5 and CSS</w:t>
            </w:r>
          </w:p>
          <w:p w14:paraId="082A9E8B" w14:textId="77777777" w:rsidR="0016652C" w:rsidRPr="0016652C" w:rsidRDefault="0016652C" w:rsidP="0016652C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16652C">
              <w:rPr>
                <w:sz w:val="18"/>
                <w:szCs w:val="18"/>
              </w:rPr>
              <w:t>Worked closely with developers (backend) and Project manager</w:t>
            </w:r>
          </w:p>
          <w:p w14:paraId="6610EB92" w14:textId="77777777" w:rsidR="0016652C" w:rsidRPr="0016652C" w:rsidRDefault="0016652C" w:rsidP="0016652C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16652C">
              <w:rPr>
                <w:sz w:val="18"/>
                <w:szCs w:val="18"/>
              </w:rPr>
              <w:t>Created function API calls</w:t>
            </w:r>
          </w:p>
          <w:p w14:paraId="322A3F45" w14:textId="77777777" w:rsidR="0016652C" w:rsidRPr="0016652C" w:rsidRDefault="0016652C" w:rsidP="0016652C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16652C">
              <w:rPr>
                <w:sz w:val="18"/>
                <w:szCs w:val="18"/>
              </w:rPr>
              <w:t>Conducted API testing with Postman or Thunder Client extension</w:t>
            </w:r>
          </w:p>
          <w:p w14:paraId="07BF50A0" w14:textId="565A5205" w:rsidR="008D04D0" w:rsidRPr="00D650B4" w:rsidRDefault="0016652C" w:rsidP="00D650B4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16652C">
              <w:rPr>
                <w:sz w:val="18"/>
                <w:szCs w:val="18"/>
              </w:rPr>
              <w:t>Created exported JSON data into excel reports</w:t>
            </w:r>
          </w:p>
          <w:p w14:paraId="35530C98" w14:textId="77777777" w:rsidR="00D650B4" w:rsidRPr="00920405" w:rsidRDefault="00D650B4" w:rsidP="00D650B4">
            <w:pPr>
              <w:pStyle w:val="ListParagraph"/>
              <w:jc w:val="both"/>
            </w:pPr>
          </w:p>
          <w:p w14:paraId="675E26A3" w14:textId="4E16F471" w:rsidR="00F20E14" w:rsidRPr="001D174F" w:rsidRDefault="00F20E14" w:rsidP="00B4050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  <w:r w:rsidRPr="001D174F">
              <w:rPr>
                <w:b/>
                <w:bCs/>
              </w:rPr>
              <w:t xml:space="preserve"> Developer</w:t>
            </w:r>
          </w:p>
          <w:p w14:paraId="618B47E5" w14:textId="346094F5" w:rsidR="007E3B1F" w:rsidRDefault="00516954" w:rsidP="008C6063">
            <w:pPr>
              <w:tabs>
                <w:tab w:val="left" w:pos="8290"/>
              </w:tabs>
              <w:jc w:val="both"/>
            </w:pPr>
            <w:r w:rsidRPr="00516954">
              <w:t>FAME - Futuristic Aviation and Maritime Enterprise (</w:t>
            </w:r>
            <w:hyperlink r:id="rId15" w:history="1">
              <w:r w:rsidR="00712B25" w:rsidRPr="003804A3">
                <w:rPr>
                  <w:rStyle w:val="Hyperlink"/>
                </w:rPr>
                <w:t>https://www.fameph.com/</w:t>
              </w:r>
            </w:hyperlink>
            <w:r w:rsidRPr="00516954">
              <w:t>)</w:t>
            </w:r>
          </w:p>
          <w:p w14:paraId="7D07AA08" w14:textId="03481B3C" w:rsidR="004C3869" w:rsidRDefault="00A35A98" w:rsidP="00B4050B">
            <w:pPr>
              <w:jc w:val="both"/>
            </w:pPr>
            <w:r w:rsidRPr="00516954">
              <w:t>J</w:t>
            </w:r>
            <w:r>
              <w:t>an</w:t>
            </w:r>
            <w:r w:rsidRPr="00516954">
              <w:t xml:space="preserve"> 201</w:t>
            </w:r>
            <w:r>
              <w:t>7</w:t>
            </w:r>
            <w:r w:rsidRPr="00516954">
              <w:t xml:space="preserve"> </w:t>
            </w:r>
            <w:r>
              <w:t>–</w:t>
            </w:r>
            <w:r w:rsidRPr="00516954">
              <w:t xml:space="preserve"> </w:t>
            </w:r>
            <w:r w:rsidR="00101410">
              <w:t>2023</w:t>
            </w:r>
          </w:p>
          <w:p w14:paraId="2A12E3BA" w14:textId="77777777" w:rsidR="004C3869" w:rsidRPr="00A35A98" w:rsidRDefault="004C3869" w:rsidP="00B4050B">
            <w:pPr>
              <w:jc w:val="both"/>
              <w:rPr>
                <w:b/>
                <w:bCs/>
                <w:i/>
                <w:iCs/>
              </w:rPr>
            </w:pPr>
            <w:r w:rsidRPr="00A35A98">
              <w:rPr>
                <w:b/>
                <w:bCs/>
                <w:i/>
                <w:iCs/>
              </w:rPr>
              <w:t>Projects</w:t>
            </w:r>
            <w:r>
              <w:rPr>
                <w:b/>
                <w:bCs/>
                <w:i/>
                <w:iCs/>
              </w:rPr>
              <w:t xml:space="preserve"> Handled</w:t>
            </w:r>
          </w:p>
          <w:p w14:paraId="1D7E6ACC" w14:textId="1564E6C6" w:rsidR="0091481F" w:rsidRPr="00101410" w:rsidRDefault="004C3869" w:rsidP="00B4050B">
            <w:pPr>
              <w:jc w:val="both"/>
            </w:pPr>
            <w:r w:rsidRPr="00F57CA9">
              <w:t xml:space="preserve">Bon </w:t>
            </w:r>
            <w:r w:rsidR="00147EE4" w:rsidRPr="00F57CA9">
              <w:t>Laundry</w:t>
            </w:r>
            <w:r w:rsidR="00147EE4">
              <w:t xml:space="preserve"> (</w:t>
            </w:r>
            <w:r>
              <w:t>POS)</w:t>
            </w:r>
            <w:r w:rsidRPr="00F57CA9">
              <w:t>, WWF-Bicol, DTMS, DENR, FAME-DENR Weather Station, NFC Reader App, Gabay App, Track App</w:t>
            </w:r>
            <w:r w:rsidR="00101410" w:rsidRPr="00F57CA9">
              <w:t>, </w:t>
            </w:r>
            <w:proofErr w:type="spellStart"/>
            <w:r w:rsidR="00101410">
              <w:t>Identiv</w:t>
            </w:r>
            <w:proofErr w:type="spellEnd"/>
            <w:r w:rsidR="00101410">
              <w:t xml:space="preserve"> App</w:t>
            </w:r>
          </w:p>
          <w:p w14:paraId="1E30DA16" w14:textId="77777777" w:rsidR="0091481F" w:rsidRPr="008C6063" w:rsidRDefault="0091481F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Actively engaged in web creative design and development</w:t>
            </w:r>
          </w:p>
          <w:p w14:paraId="532B43F9" w14:textId="77777777" w:rsidR="0091481F" w:rsidRPr="008C6063" w:rsidRDefault="0091481F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Establish an interactive and dynamic Admin Site</w:t>
            </w:r>
          </w:p>
          <w:p w14:paraId="5AF5F6B2" w14:textId="77777777" w:rsidR="00101410" w:rsidRPr="008C6063" w:rsidRDefault="008515D1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Created and Incorporated API calls</w:t>
            </w:r>
          </w:p>
          <w:p w14:paraId="2905F06B" w14:textId="20B16B40" w:rsidR="00101410" w:rsidRPr="008C6063" w:rsidRDefault="00101410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 xml:space="preserve">Backend using Postgres and Mongo DB for Parse </w:t>
            </w:r>
            <w:r w:rsidR="004B7587" w:rsidRPr="008C6063">
              <w:rPr>
                <w:sz w:val="18"/>
                <w:szCs w:val="18"/>
              </w:rPr>
              <w:t>Server</w:t>
            </w:r>
          </w:p>
          <w:p w14:paraId="63E505F8" w14:textId="77777777" w:rsidR="00101410" w:rsidRPr="008C6063" w:rsidRDefault="00101410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API integration and interoperability with other systems</w:t>
            </w:r>
          </w:p>
          <w:p w14:paraId="10DEBF7E" w14:textId="3B29BED7" w:rsidR="008515D1" w:rsidRPr="008C6063" w:rsidRDefault="00101410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Systems Analytics and Reports</w:t>
            </w:r>
          </w:p>
          <w:p w14:paraId="4AE971BA" w14:textId="77777777" w:rsidR="0091481F" w:rsidRPr="008C6063" w:rsidRDefault="0091481F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Created and deployed web and mobile application</w:t>
            </w:r>
          </w:p>
          <w:p w14:paraId="732F7F07" w14:textId="4465C8E2" w:rsidR="00101410" w:rsidRPr="008C6063" w:rsidRDefault="00101410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Develop</w:t>
            </w:r>
            <w:r w:rsidR="00A277FC" w:rsidRPr="008C6063">
              <w:rPr>
                <w:sz w:val="18"/>
                <w:szCs w:val="18"/>
              </w:rPr>
              <w:t xml:space="preserve"> </w:t>
            </w:r>
            <w:r w:rsidRPr="008C6063">
              <w:rPr>
                <w:sz w:val="18"/>
                <w:szCs w:val="18"/>
              </w:rPr>
              <w:t>mockups and prototypes to be presented to customers</w:t>
            </w:r>
          </w:p>
          <w:p w14:paraId="3DDB9A53" w14:textId="65192644" w:rsidR="0091481F" w:rsidRPr="008C6063" w:rsidRDefault="0091481F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Administer the full lifecycle of software development</w:t>
            </w:r>
          </w:p>
          <w:p w14:paraId="7FC11DFD" w14:textId="6A0449F0" w:rsidR="008515D1" w:rsidRPr="008C6063" w:rsidRDefault="00092036" w:rsidP="008C6063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Diagnosed and troubleshoot different websites</w:t>
            </w:r>
          </w:p>
          <w:p w14:paraId="2E7ECCF9" w14:textId="6D4B330B" w:rsidR="00A35A98" w:rsidRPr="008C6063" w:rsidRDefault="008515D1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Created and Provided Documentation</w:t>
            </w:r>
            <w:r w:rsidR="00D5604E" w:rsidRPr="008C6063">
              <w:rPr>
                <w:sz w:val="18"/>
                <w:szCs w:val="18"/>
              </w:rPr>
              <w:t xml:space="preserve"> and </w:t>
            </w:r>
            <w:r w:rsidR="0091481F" w:rsidRPr="008C6063">
              <w:rPr>
                <w:sz w:val="18"/>
                <w:szCs w:val="18"/>
              </w:rPr>
              <w:t>technical support</w:t>
            </w:r>
          </w:p>
          <w:p w14:paraId="19358574" w14:textId="77777777" w:rsidR="00897134" w:rsidRDefault="00897134" w:rsidP="00B4050B">
            <w:pPr>
              <w:jc w:val="both"/>
              <w:rPr>
                <w:shd w:val="clear" w:color="auto" w:fill="FFFFFF"/>
              </w:rPr>
            </w:pPr>
          </w:p>
          <w:p w14:paraId="354D7F32" w14:textId="77777777" w:rsidR="00897134" w:rsidRPr="00E35B88" w:rsidRDefault="00897134" w:rsidP="00B4050B">
            <w:pPr>
              <w:jc w:val="both"/>
              <w:rPr>
                <w:b/>
                <w:bCs/>
              </w:rPr>
            </w:pPr>
            <w:r w:rsidRPr="00E35B88">
              <w:rPr>
                <w:b/>
                <w:bCs/>
              </w:rPr>
              <w:t>Senior Web / Mobile Developer - (Consultant)</w:t>
            </w:r>
          </w:p>
          <w:p w14:paraId="791562A6" w14:textId="77777777" w:rsidR="00897134" w:rsidRDefault="00897134" w:rsidP="00B4050B">
            <w:pPr>
              <w:jc w:val="both"/>
            </w:pPr>
            <w:r w:rsidRPr="00516954">
              <w:t xml:space="preserve">My </w:t>
            </w:r>
            <w:proofErr w:type="spellStart"/>
            <w:r w:rsidRPr="00516954">
              <w:t>Marketboost</w:t>
            </w:r>
            <w:proofErr w:type="spellEnd"/>
          </w:p>
          <w:p w14:paraId="42ED40FD" w14:textId="54ACE803" w:rsidR="00D5604E" w:rsidRDefault="00897134" w:rsidP="00B4050B">
            <w:pPr>
              <w:jc w:val="both"/>
            </w:pPr>
            <w:r>
              <w:t>Apr 2015 – 2016</w:t>
            </w:r>
          </w:p>
          <w:p w14:paraId="3AAB1F01" w14:textId="77777777" w:rsidR="00D5604E" w:rsidRPr="00E35B88" w:rsidRDefault="00D5604E" w:rsidP="00B4050B">
            <w:pPr>
              <w:jc w:val="both"/>
              <w:rPr>
                <w:b/>
                <w:bCs/>
                <w:i/>
                <w:iCs/>
              </w:rPr>
            </w:pPr>
            <w:r w:rsidRPr="00E35B88">
              <w:rPr>
                <w:b/>
                <w:bCs/>
                <w:i/>
                <w:iCs/>
              </w:rPr>
              <w:t>Projects Handled</w:t>
            </w:r>
          </w:p>
          <w:p w14:paraId="51D1454D" w14:textId="77777777" w:rsidR="00D5604E" w:rsidRPr="00DE1BA1" w:rsidRDefault="00D5604E" w:rsidP="00B4050B">
            <w:pPr>
              <w:jc w:val="both"/>
            </w:pPr>
            <w:r>
              <w:t xml:space="preserve">MMB App, MMB(social-commerce), </w:t>
            </w:r>
            <w:r w:rsidRPr="00DB3389">
              <w:t>Student Journey</w:t>
            </w:r>
            <w:r>
              <w:t xml:space="preserve"> (</w:t>
            </w:r>
            <w:hyperlink r:id="rId16" w:history="1">
              <w:r w:rsidRPr="00482473">
                <w:rPr>
                  <w:rStyle w:val="Hyperlink"/>
                </w:rPr>
                <w:t>Google Play</w:t>
              </w:r>
            </w:hyperlink>
            <w:r>
              <w:t xml:space="preserve"> / </w:t>
            </w:r>
            <w:hyperlink r:id="rId17" w:history="1">
              <w:r w:rsidRPr="00482473">
                <w:rPr>
                  <w:rStyle w:val="Hyperlink"/>
                </w:rPr>
                <w:t>Apple Store</w:t>
              </w:r>
            </w:hyperlink>
            <w:r>
              <w:t xml:space="preserve">), </w:t>
            </w:r>
            <w:r w:rsidRPr="00DB3389">
              <w:t>Journey Discipleship</w:t>
            </w:r>
            <w:r>
              <w:t xml:space="preserve"> (</w:t>
            </w:r>
            <w:hyperlink r:id="rId18" w:history="1">
              <w:r w:rsidRPr="00CF22DC">
                <w:rPr>
                  <w:rStyle w:val="Hyperlink"/>
                </w:rPr>
                <w:t>Google Play</w:t>
              </w:r>
            </w:hyperlink>
            <w:r>
              <w:t xml:space="preserve"> / </w:t>
            </w:r>
            <w:hyperlink r:id="rId19" w:history="1">
              <w:r w:rsidRPr="00CF22DC">
                <w:rPr>
                  <w:rStyle w:val="Hyperlink"/>
                </w:rPr>
                <w:t>Apple Store</w:t>
              </w:r>
            </w:hyperlink>
            <w:r>
              <w:t xml:space="preserve">), UNILAB - </w:t>
            </w:r>
            <w:proofErr w:type="spellStart"/>
            <w:r w:rsidRPr="00E35B88">
              <w:t>Daretohiremenow</w:t>
            </w:r>
            <w:proofErr w:type="spellEnd"/>
          </w:p>
          <w:p w14:paraId="645C6FF0" w14:textId="77777777" w:rsidR="00D5604E" w:rsidRPr="008C6063" w:rsidRDefault="00D5604E" w:rsidP="00B4050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Responsible in making Hybrid mobile apps for Android and iOS</w:t>
            </w:r>
          </w:p>
          <w:p w14:paraId="493F49A4" w14:textId="77777777" w:rsidR="00D5604E" w:rsidRPr="008C6063" w:rsidRDefault="00D5604E" w:rsidP="00B4050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Proactively liaised with the design team and project manager</w:t>
            </w:r>
          </w:p>
          <w:p w14:paraId="1BF8F14C" w14:textId="77777777" w:rsidR="00D5604E" w:rsidRPr="008C6063" w:rsidRDefault="00D5604E" w:rsidP="00B4050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Design and create user-friendly websites and mobile apps</w:t>
            </w:r>
          </w:p>
          <w:p w14:paraId="384DA67C" w14:textId="77777777" w:rsidR="00D5604E" w:rsidRPr="008C6063" w:rsidRDefault="00D5604E" w:rsidP="00B4050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  <w:szCs w:val="18"/>
              </w:rPr>
            </w:pPr>
            <w:r w:rsidRPr="008C6063">
              <w:rPr>
                <w:sz w:val="18"/>
                <w:szCs w:val="18"/>
              </w:rPr>
              <w:t>Creating and maintaining existing web and mobile apps</w:t>
            </w:r>
          </w:p>
          <w:p w14:paraId="15F8AD87" w14:textId="77777777" w:rsidR="00D5604E" w:rsidRDefault="00D5604E" w:rsidP="00B4050B">
            <w:pPr>
              <w:jc w:val="both"/>
            </w:pPr>
          </w:p>
          <w:p w14:paraId="0025DCA7" w14:textId="77777777" w:rsidR="00D5604E" w:rsidRDefault="00D5604E" w:rsidP="00B4050B">
            <w:pPr>
              <w:jc w:val="both"/>
              <w:rPr>
                <w:b/>
                <w:bCs/>
              </w:rPr>
            </w:pPr>
            <w:r w:rsidRPr="004C3869">
              <w:rPr>
                <w:b/>
                <w:bCs/>
              </w:rPr>
              <w:t>Others</w:t>
            </w:r>
          </w:p>
          <w:p w14:paraId="28660884" w14:textId="478EA685" w:rsidR="00D5604E" w:rsidRPr="00897134" w:rsidRDefault="00D5604E" w:rsidP="00B4050B">
            <w:pPr>
              <w:jc w:val="both"/>
            </w:pPr>
            <w:r w:rsidRPr="008D04D0">
              <w:t xml:space="preserve">Kindly check my </w:t>
            </w:r>
            <w:hyperlink r:id="rId20" w:history="1">
              <w:r w:rsidRPr="008D04D0">
                <w:rPr>
                  <w:rStyle w:val="Hyperlink"/>
                </w:rPr>
                <w:t>LinkedIn</w:t>
              </w:r>
            </w:hyperlink>
          </w:p>
        </w:tc>
        <w:tc>
          <w:tcPr>
            <w:tcW w:w="662" w:type="dxa"/>
            <w:gridSpan w:val="3"/>
          </w:tcPr>
          <w:p w14:paraId="6D616D04" w14:textId="77777777" w:rsidR="007E3B1F" w:rsidRDefault="007E3B1F" w:rsidP="00C14E8A">
            <w:pPr>
              <w:rPr>
                <w:shd w:val="clear" w:color="auto" w:fill="FFFFFF"/>
              </w:rPr>
            </w:pPr>
          </w:p>
        </w:tc>
      </w:tr>
    </w:tbl>
    <w:p w14:paraId="1043291E" w14:textId="77777777" w:rsidR="00897E66" w:rsidRDefault="00897E66" w:rsidP="00CB2DEE"/>
    <w:sectPr w:rsidR="00897E66" w:rsidSect="00D5604E">
      <w:headerReference w:type="default" r:id="rId21"/>
      <w:pgSz w:w="12240" w:h="15840"/>
      <w:pgMar w:top="180" w:right="810" w:bottom="907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7D440" w14:textId="77777777" w:rsidR="00AD3FB1" w:rsidRDefault="00AD3FB1" w:rsidP="00686C88">
      <w:r>
        <w:separator/>
      </w:r>
    </w:p>
  </w:endnote>
  <w:endnote w:type="continuationSeparator" w:id="0">
    <w:p w14:paraId="3876279E" w14:textId="77777777" w:rsidR="00AD3FB1" w:rsidRDefault="00AD3FB1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5D853" w14:textId="77777777" w:rsidR="00AD3FB1" w:rsidRDefault="00AD3FB1" w:rsidP="00686C88">
      <w:r>
        <w:separator/>
      </w:r>
    </w:p>
  </w:footnote>
  <w:footnote w:type="continuationSeparator" w:id="0">
    <w:p w14:paraId="2D9652CE" w14:textId="77777777" w:rsidR="00AD3FB1" w:rsidRDefault="00AD3FB1" w:rsidP="0068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29B51" w14:textId="4AB06627" w:rsidR="002D2543" w:rsidRDefault="00ED37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D847A66" wp14:editId="085547CE">
              <wp:simplePos x="0" y="0"/>
              <wp:positionH relativeFrom="page">
                <wp:posOffset>7536815</wp:posOffset>
              </wp:positionH>
              <wp:positionV relativeFrom="paragraph">
                <wp:posOffset>-460375</wp:posOffset>
              </wp:positionV>
              <wp:extent cx="228600" cy="10058400"/>
              <wp:effectExtent l="0" t="0" r="0" b="0"/>
              <wp:wrapNone/>
              <wp:docPr id="47559479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600" cy="10058400"/>
                      </a:xfrm>
                      <a:prstGeom prst="rect">
                        <a:avLst/>
                      </a:prstGeom>
                      <a:solidFill>
                        <a:srgbClr val="7691CA">
                          <a:lumMod val="40000"/>
                          <a:lumOff val="60000"/>
                          <a:alpha val="38285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B46E7E" id="Rectangle 1" o:spid="_x0000_s1026" style="position:absolute;margin-left:593.45pt;margin-top:-36.25pt;width:18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" fillcolor="#c8d3ea" stroked="f" strokeweight="1pt">
              <v:fill opacity="25186f"/>
              <w10:wrap anchorx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35481"/>
    <w:multiLevelType w:val="hybridMultilevel"/>
    <w:tmpl w:val="4EDEFA4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73CB9"/>
    <w:multiLevelType w:val="hybridMultilevel"/>
    <w:tmpl w:val="B0A8B8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6D2"/>
    <w:multiLevelType w:val="hybridMultilevel"/>
    <w:tmpl w:val="5F98DF3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56E71"/>
    <w:multiLevelType w:val="hybridMultilevel"/>
    <w:tmpl w:val="D7CEA5CC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D7299D"/>
    <w:multiLevelType w:val="hybridMultilevel"/>
    <w:tmpl w:val="2E5602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56A48"/>
    <w:multiLevelType w:val="hybridMultilevel"/>
    <w:tmpl w:val="5650C04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7373F"/>
    <w:multiLevelType w:val="hybridMultilevel"/>
    <w:tmpl w:val="5860B2AE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93039"/>
    <w:multiLevelType w:val="hybridMultilevel"/>
    <w:tmpl w:val="74F4222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37415"/>
    <w:multiLevelType w:val="hybridMultilevel"/>
    <w:tmpl w:val="2ABA82D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A51C4"/>
    <w:multiLevelType w:val="hybridMultilevel"/>
    <w:tmpl w:val="2584810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71439"/>
    <w:multiLevelType w:val="hybridMultilevel"/>
    <w:tmpl w:val="0C100B9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0164">
    <w:abstractNumId w:val="0"/>
  </w:num>
  <w:num w:numId="2" w16cid:durableId="1212813351">
    <w:abstractNumId w:val="5"/>
  </w:num>
  <w:num w:numId="3" w16cid:durableId="1167596294">
    <w:abstractNumId w:val="15"/>
  </w:num>
  <w:num w:numId="4" w16cid:durableId="305203244">
    <w:abstractNumId w:val="19"/>
  </w:num>
  <w:num w:numId="5" w16cid:durableId="1712991716">
    <w:abstractNumId w:val="16"/>
  </w:num>
  <w:num w:numId="6" w16cid:durableId="979042444">
    <w:abstractNumId w:val="3"/>
  </w:num>
  <w:num w:numId="7" w16cid:durableId="1178812079">
    <w:abstractNumId w:val="6"/>
  </w:num>
  <w:num w:numId="8" w16cid:durableId="417144179">
    <w:abstractNumId w:val="11"/>
  </w:num>
  <w:num w:numId="9" w16cid:durableId="1537500637">
    <w:abstractNumId w:val="4"/>
  </w:num>
  <w:num w:numId="10" w16cid:durableId="1940142632">
    <w:abstractNumId w:val="0"/>
  </w:num>
  <w:num w:numId="11" w16cid:durableId="708802408">
    <w:abstractNumId w:val="13"/>
  </w:num>
  <w:num w:numId="12" w16cid:durableId="473066384">
    <w:abstractNumId w:val="21"/>
  </w:num>
  <w:num w:numId="13" w16cid:durableId="859702321">
    <w:abstractNumId w:val="2"/>
  </w:num>
  <w:num w:numId="14" w16cid:durableId="743726833">
    <w:abstractNumId w:val="9"/>
  </w:num>
  <w:num w:numId="15" w16cid:durableId="1916888857">
    <w:abstractNumId w:val="1"/>
  </w:num>
  <w:num w:numId="16" w16cid:durableId="2072191525">
    <w:abstractNumId w:val="7"/>
  </w:num>
  <w:num w:numId="17" w16cid:durableId="1755012429">
    <w:abstractNumId w:val="10"/>
  </w:num>
  <w:num w:numId="18" w16cid:durableId="757557503">
    <w:abstractNumId w:val="17"/>
  </w:num>
  <w:num w:numId="19" w16cid:durableId="404568165">
    <w:abstractNumId w:val="12"/>
  </w:num>
  <w:num w:numId="20" w16cid:durableId="2104451948">
    <w:abstractNumId w:val="20"/>
  </w:num>
  <w:num w:numId="21" w16cid:durableId="1093823264">
    <w:abstractNumId w:val="8"/>
  </w:num>
  <w:num w:numId="22" w16cid:durableId="133566993">
    <w:abstractNumId w:val="18"/>
  </w:num>
  <w:num w:numId="23" w16cid:durableId="9675084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A9"/>
    <w:rsid w:val="00000D42"/>
    <w:rsid w:val="00003DA9"/>
    <w:rsid w:val="0002546C"/>
    <w:rsid w:val="00030C21"/>
    <w:rsid w:val="00034F88"/>
    <w:rsid w:val="000358AC"/>
    <w:rsid w:val="00055269"/>
    <w:rsid w:val="0006024E"/>
    <w:rsid w:val="00063708"/>
    <w:rsid w:val="00074BA9"/>
    <w:rsid w:val="000764DB"/>
    <w:rsid w:val="0007790D"/>
    <w:rsid w:val="00092036"/>
    <w:rsid w:val="000930DF"/>
    <w:rsid w:val="000A38A3"/>
    <w:rsid w:val="000C1585"/>
    <w:rsid w:val="000D6FAD"/>
    <w:rsid w:val="000E4F5D"/>
    <w:rsid w:val="000E7A8A"/>
    <w:rsid w:val="00101410"/>
    <w:rsid w:val="00104ADC"/>
    <w:rsid w:val="00125E82"/>
    <w:rsid w:val="00131C2B"/>
    <w:rsid w:val="00132591"/>
    <w:rsid w:val="00132DD4"/>
    <w:rsid w:val="00137F92"/>
    <w:rsid w:val="00147EE4"/>
    <w:rsid w:val="0016059D"/>
    <w:rsid w:val="00165729"/>
    <w:rsid w:val="0016652C"/>
    <w:rsid w:val="0019427B"/>
    <w:rsid w:val="0019532C"/>
    <w:rsid w:val="001A3563"/>
    <w:rsid w:val="001A4667"/>
    <w:rsid w:val="001B3242"/>
    <w:rsid w:val="001C3C5B"/>
    <w:rsid w:val="001C4845"/>
    <w:rsid w:val="001D174F"/>
    <w:rsid w:val="001E3AE3"/>
    <w:rsid w:val="002106E6"/>
    <w:rsid w:val="00233F21"/>
    <w:rsid w:val="0024063E"/>
    <w:rsid w:val="00253DE3"/>
    <w:rsid w:val="00272D24"/>
    <w:rsid w:val="00273C04"/>
    <w:rsid w:val="0028638A"/>
    <w:rsid w:val="002B4631"/>
    <w:rsid w:val="002D2543"/>
    <w:rsid w:val="002E3BC7"/>
    <w:rsid w:val="002F0A12"/>
    <w:rsid w:val="002F1938"/>
    <w:rsid w:val="00313246"/>
    <w:rsid w:val="00323A8D"/>
    <w:rsid w:val="003366AA"/>
    <w:rsid w:val="00355BA0"/>
    <w:rsid w:val="0035769C"/>
    <w:rsid w:val="003660E6"/>
    <w:rsid w:val="00375C97"/>
    <w:rsid w:val="003775D0"/>
    <w:rsid w:val="0038044F"/>
    <w:rsid w:val="003958BB"/>
    <w:rsid w:val="003A0FE2"/>
    <w:rsid w:val="003A4806"/>
    <w:rsid w:val="003C14FE"/>
    <w:rsid w:val="003E791B"/>
    <w:rsid w:val="003F3F9A"/>
    <w:rsid w:val="00403279"/>
    <w:rsid w:val="00406671"/>
    <w:rsid w:val="00412EA8"/>
    <w:rsid w:val="00414E7C"/>
    <w:rsid w:val="00420798"/>
    <w:rsid w:val="00430A6D"/>
    <w:rsid w:val="00442C99"/>
    <w:rsid w:val="00453FFA"/>
    <w:rsid w:val="00460014"/>
    <w:rsid w:val="004647EB"/>
    <w:rsid w:val="004650C6"/>
    <w:rsid w:val="00482473"/>
    <w:rsid w:val="00486710"/>
    <w:rsid w:val="00493202"/>
    <w:rsid w:val="004B62DD"/>
    <w:rsid w:val="004B7587"/>
    <w:rsid w:val="004C3869"/>
    <w:rsid w:val="004C7D29"/>
    <w:rsid w:val="004D2CFE"/>
    <w:rsid w:val="004D3D31"/>
    <w:rsid w:val="004E0A4F"/>
    <w:rsid w:val="004F248F"/>
    <w:rsid w:val="005024EA"/>
    <w:rsid w:val="00505C5D"/>
    <w:rsid w:val="00513C3B"/>
    <w:rsid w:val="00514C43"/>
    <w:rsid w:val="005163D4"/>
    <w:rsid w:val="00516954"/>
    <w:rsid w:val="00517BE4"/>
    <w:rsid w:val="00530CBB"/>
    <w:rsid w:val="0053549E"/>
    <w:rsid w:val="00567DB7"/>
    <w:rsid w:val="00572423"/>
    <w:rsid w:val="00573572"/>
    <w:rsid w:val="00576B68"/>
    <w:rsid w:val="00593BBE"/>
    <w:rsid w:val="005A4355"/>
    <w:rsid w:val="00613FE9"/>
    <w:rsid w:val="00614437"/>
    <w:rsid w:val="00622477"/>
    <w:rsid w:val="006355EE"/>
    <w:rsid w:val="00661AA4"/>
    <w:rsid w:val="00686C88"/>
    <w:rsid w:val="00694342"/>
    <w:rsid w:val="006A1B61"/>
    <w:rsid w:val="006A5133"/>
    <w:rsid w:val="006C2784"/>
    <w:rsid w:val="006C2DD3"/>
    <w:rsid w:val="006C44F1"/>
    <w:rsid w:val="006C47AF"/>
    <w:rsid w:val="006F037D"/>
    <w:rsid w:val="006F21ED"/>
    <w:rsid w:val="00712B25"/>
    <w:rsid w:val="00717383"/>
    <w:rsid w:val="00720D17"/>
    <w:rsid w:val="00722C6E"/>
    <w:rsid w:val="007310FE"/>
    <w:rsid w:val="00732BDE"/>
    <w:rsid w:val="0075149E"/>
    <w:rsid w:val="00761F0F"/>
    <w:rsid w:val="00775DD7"/>
    <w:rsid w:val="00783F35"/>
    <w:rsid w:val="007930F4"/>
    <w:rsid w:val="007A13F2"/>
    <w:rsid w:val="007A158B"/>
    <w:rsid w:val="007A464F"/>
    <w:rsid w:val="007C0C69"/>
    <w:rsid w:val="007C10E2"/>
    <w:rsid w:val="007D1772"/>
    <w:rsid w:val="007E3B1F"/>
    <w:rsid w:val="007E6AD4"/>
    <w:rsid w:val="007F6439"/>
    <w:rsid w:val="00802B08"/>
    <w:rsid w:val="00812E93"/>
    <w:rsid w:val="00813AC7"/>
    <w:rsid w:val="00815A12"/>
    <w:rsid w:val="00816833"/>
    <w:rsid w:val="008175E4"/>
    <w:rsid w:val="00821CD2"/>
    <w:rsid w:val="008258FD"/>
    <w:rsid w:val="008515D1"/>
    <w:rsid w:val="0085688B"/>
    <w:rsid w:val="00873961"/>
    <w:rsid w:val="008958DE"/>
    <w:rsid w:val="00897134"/>
    <w:rsid w:val="00897E66"/>
    <w:rsid w:val="008A157D"/>
    <w:rsid w:val="008A224A"/>
    <w:rsid w:val="008C0510"/>
    <w:rsid w:val="008C5601"/>
    <w:rsid w:val="008C6063"/>
    <w:rsid w:val="008C72F3"/>
    <w:rsid w:val="008D04D0"/>
    <w:rsid w:val="00900D58"/>
    <w:rsid w:val="0091298F"/>
    <w:rsid w:val="0091481F"/>
    <w:rsid w:val="00916F6F"/>
    <w:rsid w:val="0091727E"/>
    <w:rsid w:val="00920405"/>
    <w:rsid w:val="0093142E"/>
    <w:rsid w:val="00966379"/>
    <w:rsid w:val="0097028C"/>
    <w:rsid w:val="00974064"/>
    <w:rsid w:val="009B1429"/>
    <w:rsid w:val="009C75F9"/>
    <w:rsid w:val="009D137A"/>
    <w:rsid w:val="009F0083"/>
    <w:rsid w:val="009F5762"/>
    <w:rsid w:val="00A00E20"/>
    <w:rsid w:val="00A10F0E"/>
    <w:rsid w:val="00A11570"/>
    <w:rsid w:val="00A27515"/>
    <w:rsid w:val="00A277FC"/>
    <w:rsid w:val="00A30404"/>
    <w:rsid w:val="00A35A98"/>
    <w:rsid w:val="00A36C60"/>
    <w:rsid w:val="00A41205"/>
    <w:rsid w:val="00A420C3"/>
    <w:rsid w:val="00A51153"/>
    <w:rsid w:val="00A53F76"/>
    <w:rsid w:val="00A55D81"/>
    <w:rsid w:val="00A56D5A"/>
    <w:rsid w:val="00A57FCD"/>
    <w:rsid w:val="00A62D19"/>
    <w:rsid w:val="00A71C0E"/>
    <w:rsid w:val="00A77866"/>
    <w:rsid w:val="00A97B7B"/>
    <w:rsid w:val="00AA4EC1"/>
    <w:rsid w:val="00AB79B1"/>
    <w:rsid w:val="00AD3FB1"/>
    <w:rsid w:val="00AF63DD"/>
    <w:rsid w:val="00B11C29"/>
    <w:rsid w:val="00B352A3"/>
    <w:rsid w:val="00B36E58"/>
    <w:rsid w:val="00B4050B"/>
    <w:rsid w:val="00B41A1C"/>
    <w:rsid w:val="00B651E5"/>
    <w:rsid w:val="00B81D80"/>
    <w:rsid w:val="00B83014"/>
    <w:rsid w:val="00B95351"/>
    <w:rsid w:val="00B95656"/>
    <w:rsid w:val="00BB6DA3"/>
    <w:rsid w:val="00BC4B23"/>
    <w:rsid w:val="00BE52A6"/>
    <w:rsid w:val="00BE6E6A"/>
    <w:rsid w:val="00C00329"/>
    <w:rsid w:val="00C14E8A"/>
    <w:rsid w:val="00C23577"/>
    <w:rsid w:val="00C624AF"/>
    <w:rsid w:val="00C74C52"/>
    <w:rsid w:val="00C76C6C"/>
    <w:rsid w:val="00C829CE"/>
    <w:rsid w:val="00C82A2C"/>
    <w:rsid w:val="00CB06A6"/>
    <w:rsid w:val="00CB2DEE"/>
    <w:rsid w:val="00CB7C0F"/>
    <w:rsid w:val="00CC145E"/>
    <w:rsid w:val="00CD3679"/>
    <w:rsid w:val="00CD3E77"/>
    <w:rsid w:val="00CF22DC"/>
    <w:rsid w:val="00D05B19"/>
    <w:rsid w:val="00D15F5C"/>
    <w:rsid w:val="00D231CA"/>
    <w:rsid w:val="00D26330"/>
    <w:rsid w:val="00D2739C"/>
    <w:rsid w:val="00D3621F"/>
    <w:rsid w:val="00D473FC"/>
    <w:rsid w:val="00D50C2F"/>
    <w:rsid w:val="00D5604E"/>
    <w:rsid w:val="00D650B4"/>
    <w:rsid w:val="00D90FDE"/>
    <w:rsid w:val="00DA2F33"/>
    <w:rsid w:val="00DB3389"/>
    <w:rsid w:val="00DB790D"/>
    <w:rsid w:val="00DC6086"/>
    <w:rsid w:val="00DE1BA1"/>
    <w:rsid w:val="00E079E7"/>
    <w:rsid w:val="00E13945"/>
    <w:rsid w:val="00E21D65"/>
    <w:rsid w:val="00E337FC"/>
    <w:rsid w:val="00E34C7A"/>
    <w:rsid w:val="00E35B88"/>
    <w:rsid w:val="00E51F29"/>
    <w:rsid w:val="00E541D4"/>
    <w:rsid w:val="00E55F6A"/>
    <w:rsid w:val="00E63BCC"/>
    <w:rsid w:val="00E65632"/>
    <w:rsid w:val="00E715BE"/>
    <w:rsid w:val="00E9573A"/>
    <w:rsid w:val="00E959C1"/>
    <w:rsid w:val="00E96997"/>
    <w:rsid w:val="00ED3730"/>
    <w:rsid w:val="00F20E14"/>
    <w:rsid w:val="00F365B3"/>
    <w:rsid w:val="00F43D89"/>
    <w:rsid w:val="00F4481A"/>
    <w:rsid w:val="00F5355D"/>
    <w:rsid w:val="00F53958"/>
    <w:rsid w:val="00F57CA9"/>
    <w:rsid w:val="00F65859"/>
    <w:rsid w:val="00F87F27"/>
    <w:rsid w:val="00F912D3"/>
    <w:rsid w:val="00FC55B2"/>
    <w:rsid w:val="00FD0F90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98185"/>
  <w15:docId w15:val="{88666EC6-19B2-40BA-BD9B-ADCDBD79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DD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5A12"/>
    <w:rPr>
      <w:rFonts w:asciiTheme="majorHAnsi" w:eastAsiaTheme="majorEastAsia" w:hAnsiTheme="majorHAnsi" w:cstheme="majorBidi"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paragraph" w:styleId="ListBullet">
    <w:name w:val="List Bullet"/>
    <w:basedOn w:val="Normal"/>
    <w:uiPriority w:val="99"/>
    <w:unhideWhenUsed/>
    <w:rsid w:val="00132DD4"/>
    <w:pPr>
      <w:numPr>
        <w:numId w:val="5"/>
      </w:numPr>
      <w:contextualSpacing/>
    </w:p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7B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7B"/>
    <w:rPr>
      <w:color w:val="000000" w:themeColor="text1"/>
      <w:spacing w:val="-4"/>
      <w:sz w:val="20"/>
    </w:rPr>
  </w:style>
  <w:style w:type="character" w:styleId="Hyperlink">
    <w:name w:val="Hyperlink"/>
    <w:basedOn w:val="DefaultParagraphFont"/>
    <w:uiPriority w:val="99"/>
    <w:unhideWhenUsed/>
    <w:rsid w:val="00712B25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0F4"/>
    <w:rPr>
      <w:color w:val="8C8C8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72F3"/>
    <w:pPr>
      <w:ind w:left="720"/>
      <w:contextualSpacing/>
    </w:pPr>
  </w:style>
  <w:style w:type="character" w:customStyle="1" w:styleId="hljs-title">
    <w:name w:val="hljs-title"/>
    <w:basedOn w:val="DefaultParagraphFont"/>
    <w:rsid w:val="008C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fulfilment.mailshop.co.nz/Mailshop/" TargetMode="External"/><Relationship Id="rId18" Type="http://schemas.openxmlformats.org/officeDocument/2006/relationships/hyperlink" Target="https://play.google.com/store/apps/details?id=com.journeytraining.journeydiscipleship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ailto:delacruzwally@gmail.com" TargetMode="External"/><Relationship Id="rId17" Type="http://schemas.openxmlformats.org/officeDocument/2006/relationships/hyperlink" Target="https://apps.apple.com/us/app/student-journey/id111063960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apps/details?id=com.journeytraining.studentjourney&amp;hl=en&amp;gl=US" TargetMode="External"/><Relationship Id="rId20" Type="http://schemas.openxmlformats.org/officeDocument/2006/relationships/hyperlink" Target="https://www.linkedin.com/in/wally-dela-cruz-46146897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hyperlink" Target="https://www.fameph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apps.apple.com/us/app/journey-discipleship-lessons/id119813518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fulfilment.mailshop.co.nz/Mailshop/admin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E%20-%20Wally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93777-9105-4FB5-96F2-9961392CA0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D1FD0-402B-4B5E-BA4B-8563F8D2CD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F6F605E-2197-422A-BF86-C9BA36D02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F5F34D-BB13-4C2B-AEEF-1372B0B8B2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26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wally dela cruz</cp:lastModifiedBy>
  <cp:revision>2</cp:revision>
  <dcterms:created xsi:type="dcterms:W3CDTF">2024-09-10T00:47:00Z</dcterms:created>
  <dcterms:modified xsi:type="dcterms:W3CDTF">2025-02-17T06:07:00Z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